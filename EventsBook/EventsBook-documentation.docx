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484" w:rsidRPr="006D2A1C" w:rsidRDefault="00256060" w:rsidP="00293B65">
      <w:pPr>
        <w:pStyle w:val="Title"/>
        <w:jc w:val="center"/>
        <w:rPr>
          <w:sz w:val="52"/>
          <w:szCs w:val="48"/>
        </w:rPr>
      </w:pPr>
      <w:r w:rsidRPr="006D2A1C">
        <w:rPr>
          <w:sz w:val="52"/>
          <w:szCs w:val="48"/>
        </w:rPr>
        <w:t>EventBook</w:t>
      </w:r>
    </w:p>
    <w:p w:rsidR="006B5961" w:rsidRPr="006D2A1C" w:rsidRDefault="006B5961" w:rsidP="006B5961">
      <w:pPr>
        <w:pStyle w:val="Title"/>
        <w:rPr>
          <w:rFonts w:ascii="Century Gothic" w:hAnsi="Century Gothic"/>
          <w:sz w:val="52"/>
          <w:szCs w:val="48"/>
          <w:lang w:val="bg-BG"/>
        </w:rPr>
      </w:pPr>
    </w:p>
    <w:p w:rsidR="00256060" w:rsidRPr="006D2A1C" w:rsidRDefault="00293B65" w:rsidP="00DC477B">
      <w:pPr>
        <w:pStyle w:val="Normal1"/>
        <w:spacing w:line="360" w:lineRule="auto"/>
        <w:ind w:left="-7"/>
        <w:jc w:val="center"/>
        <w:rPr>
          <w:sz w:val="24"/>
        </w:rPr>
      </w:pPr>
      <w:r w:rsidRPr="006D2A1C">
        <w:rPr>
          <w:rFonts w:asciiTheme="minorHAnsi" w:hAnsiTheme="minorHAnsi" w:cs="Times New Roman"/>
          <w:b/>
          <w:sz w:val="32"/>
          <w:szCs w:val="28"/>
        </w:rPr>
        <w:t>Автор:</w:t>
      </w:r>
      <w:r w:rsidR="006B5961" w:rsidRPr="006D2A1C">
        <w:rPr>
          <w:rFonts w:asciiTheme="minorHAnsi" w:hAnsiTheme="minorHAnsi" w:cs="Times New Roman"/>
          <w:b/>
          <w:sz w:val="32"/>
          <w:szCs w:val="28"/>
          <w:lang w:val="bg-BG"/>
        </w:rPr>
        <w:t xml:space="preserve"> </w:t>
      </w:r>
      <w:r w:rsidR="00256060" w:rsidRPr="006D2A1C">
        <w:rPr>
          <w:rFonts w:asciiTheme="minorHAnsi" w:hAnsiTheme="minorHAnsi" w:cs="Times New Roman"/>
          <w:b/>
          <w:sz w:val="28"/>
          <w:szCs w:val="26"/>
          <w:lang w:val="bg-BG"/>
        </w:rPr>
        <w:t>Христо Хистов Тодоров</w:t>
      </w:r>
      <w:r w:rsidRPr="006D2A1C">
        <w:rPr>
          <w:rFonts w:asciiTheme="minorHAnsi" w:hAnsiTheme="minorHAnsi" w:cs="Times New Roman"/>
          <w:b/>
          <w:sz w:val="28"/>
          <w:szCs w:val="24"/>
          <w:lang w:val="bg-BG"/>
        </w:rPr>
        <w:t xml:space="preserve"> </w:t>
      </w:r>
      <w:r w:rsidRPr="006D2A1C">
        <w:rPr>
          <w:rFonts w:asciiTheme="minorHAnsi" w:hAnsiTheme="minorHAnsi" w:cs="Times New Roman"/>
          <w:b/>
          <w:sz w:val="28"/>
          <w:szCs w:val="24"/>
          <w:lang w:val="bg-BG"/>
        </w:rPr>
        <w:br/>
        <w:t xml:space="preserve"> </w:t>
      </w:r>
      <w:r w:rsidR="00256060" w:rsidRPr="006D2A1C">
        <w:rPr>
          <w:rFonts w:asciiTheme="minorHAnsi" w:hAnsiTheme="minorHAnsi"/>
          <w:sz w:val="28"/>
          <w:szCs w:val="24"/>
          <w:lang w:val="bg-BG"/>
        </w:rPr>
        <w:t>Профилирана природо м</w:t>
      </w:r>
      <w:r w:rsidRPr="006D2A1C">
        <w:rPr>
          <w:rFonts w:asciiTheme="minorHAnsi" w:hAnsiTheme="minorHAnsi"/>
          <w:sz w:val="28"/>
          <w:szCs w:val="24"/>
          <w:lang w:val="bg-BG"/>
        </w:rPr>
        <w:t>атематическа гимназия „</w:t>
      </w:r>
      <w:r w:rsidR="00256060" w:rsidRPr="006D2A1C">
        <w:rPr>
          <w:rFonts w:asciiTheme="minorHAnsi" w:hAnsiTheme="minorHAnsi"/>
          <w:sz w:val="28"/>
          <w:szCs w:val="24"/>
          <w:lang w:val="bg-BG"/>
        </w:rPr>
        <w:t>Васил Друмев</w:t>
      </w:r>
      <w:r w:rsidRPr="006D2A1C">
        <w:rPr>
          <w:rFonts w:asciiTheme="minorHAnsi" w:hAnsiTheme="minorHAnsi"/>
          <w:sz w:val="28"/>
          <w:szCs w:val="24"/>
          <w:lang w:val="bg-BG"/>
        </w:rPr>
        <w:t xml:space="preserve">“, </w:t>
      </w:r>
      <w:r w:rsidR="00256060" w:rsidRPr="006D2A1C">
        <w:rPr>
          <w:rFonts w:asciiTheme="minorHAnsi" w:hAnsiTheme="minorHAnsi"/>
          <w:sz w:val="28"/>
          <w:szCs w:val="24"/>
        </w:rPr>
        <w:tab/>
      </w:r>
      <w:r w:rsidR="00256060" w:rsidRPr="006D2A1C">
        <w:rPr>
          <w:rFonts w:asciiTheme="minorHAnsi" w:hAnsiTheme="minorHAnsi"/>
          <w:sz w:val="28"/>
          <w:szCs w:val="24"/>
        </w:rPr>
        <w:tab/>
      </w:r>
      <w:r w:rsidRPr="006D2A1C">
        <w:rPr>
          <w:rFonts w:asciiTheme="minorHAnsi" w:hAnsiTheme="minorHAnsi"/>
          <w:sz w:val="28"/>
          <w:szCs w:val="24"/>
          <w:lang w:val="bg-BG"/>
        </w:rPr>
        <w:t>гр.В</w:t>
      </w:r>
      <w:r w:rsidR="00256060" w:rsidRPr="006D2A1C">
        <w:rPr>
          <w:rFonts w:asciiTheme="minorHAnsi" w:hAnsiTheme="minorHAnsi"/>
          <w:sz w:val="28"/>
          <w:szCs w:val="24"/>
          <w:lang w:val="bg-BG"/>
        </w:rPr>
        <w:t>елико Търново</w:t>
      </w:r>
      <w:r w:rsidRPr="006D2A1C">
        <w:rPr>
          <w:rFonts w:asciiTheme="minorHAnsi" w:hAnsiTheme="minorHAnsi"/>
          <w:sz w:val="28"/>
          <w:szCs w:val="24"/>
          <w:lang w:val="bg-BG"/>
        </w:rPr>
        <w:t>, 10 клас</w:t>
      </w:r>
      <w:r w:rsidR="006B5961" w:rsidRPr="006D2A1C">
        <w:rPr>
          <w:rFonts w:asciiTheme="minorHAnsi" w:hAnsiTheme="minorHAnsi"/>
          <w:sz w:val="28"/>
          <w:szCs w:val="24"/>
          <w:lang w:val="bg-BG"/>
        </w:rPr>
        <w:br/>
      </w:r>
      <w:r w:rsidR="006B5961" w:rsidRPr="006D2A1C">
        <w:rPr>
          <w:rFonts w:asciiTheme="minorHAnsi" w:hAnsiTheme="minorHAnsi"/>
          <w:sz w:val="28"/>
          <w:szCs w:val="24"/>
        </w:rPr>
        <w:t xml:space="preserve">E-mail: </w:t>
      </w:r>
      <w:hyperlink r:id="rId10" w:history="1">
        <w:r w:rsidR="00256060" w:rsidRPr="006D2A1C">
          <w:rPr>
            <w:rStyle w:val="Hyperlink"/>
            <w:sz w:val="24"/>
          </w:rPr>
          <w:t>XpucTo00@gmail.com</w:t>
        </w:r>
      </w:hyperlink>
    </w:p>
    <w:p w:rsidR="00293B65" w:rsidRPr="006D2A1C" w:rsidRDefault="006B5961" w:rsidP="00DC477B">
      <w:pPr>
        <w:pStyle w:val="Normal1"/>
        <w:spacing w:line="360" w:lineRule="auto"/>
        <w:ind w:left="-7"/>
        <w:jc w:val="center"/>
        <w:rPr>
          <w:rFonts w:asciiTheme="minorHAnsi" w:hAnsiTheme="minorHAnsi"/>
          <w:b/>
          <w:sz w:val="24"/>
        </w:rPr>
      </w:pPr>
      <w:r w:rsidRPr="006D2A1C">
        <w:rPr>
          <w:rFonts w:asciiTheme="minorHAnsi" w:hAnsiTheme="minorHAnsi"/>
          <w:sz w:val="28"/>
          <w:szCs w:val="24"/>
          <w:lang w:val="bg-BG"/>
        </w:rPr>
        <w:t xml:space="preserve">Телефон: </w:t>
      </w:r>
      <w:r w:rsidR="00256060" w:rsidRPr="006D2A1C">
        <w:rPr>
          <w:rFonts w:asciiTheme="minorHAnsi" w:hAnsiTheme="minorHAnsi"/>
          <w:sz w:val="28"/>
          <w:szCs w:val="24"/>
        </w:rPr>
        <w:t>088 973 0997</w:t>
      </w:r>
    </w:p>
    <w:p w:rsidR="006B5961" w:rsidRPr="006D2A1C" w:rsidRDefault="006B5961" w:rsidP="00DC477B">
      <w:pPr>
        <w:pStyle w:val="Heading1"/>
        <w:numPr>
          <w:ilvl w:val="0"/>
          <w:numId w:val="30"/>
        </w:numPr>
        <w:spacing w:line="360" w:lineRule="auto"/>
        <w:rPr>
          <w:b w:val="0"/>
          <w:szCs w:val="32"/>
          <w:lang w:val="bg-BG"/>
        </w:rPr>
      </w:pPr>
      <w:r w:rsidRPr="006D2A1C">
        <w:rPr>
          <w:b w:val="0"/>
          <w:szCs w:val="32"/>
          <w:lang w:val="bg-BG"/>
        </w:rPr>
        <w:t>Увод</w:t>
      </w:r>
    </w:p>
    <w:p w:rsidR="00DC477B" w:rsidRPr="006D2A1C" w:rsidRDefault="009B2B57" w:rsidP="00193126">
      <w:pPr>
        <w:pStyle w:val="ListParagraph"/>
        <w:spacing w:line="360" w:lineRule="auto"/>
        <w:ind w:firstLine="698"/>
        <w:jc w:val="both"/>
        <w:rPr>
          <w:sz w:val="28"/>
          <w:lang w:val="bg-BG"/>
        </w:rPr>
      </w:pPr>
      <w:r w:rsidRPr="006D2A1C">
        <w:rPr>
          <w:sz w:val="28"/>
        </w:rPr>
        <w:t>В днешно време благодарение на медиите до човека достигат само най-добре платените събития и той остава в неведение за много други, които за него може да са по-интересни от  масово рекламираните.  Това ме подтикна да създам приложението  EventBook, с което потребителят получава възможността да намери всички съби</w:t>
      </w:r>
      <w:r w:rsidR="00EC1B8E">
        <w:rPr>
          <w:sz w:val="28"/>
        </w:rPr>
        <w:t>тия, на територията на България</w:t>
      </w:r>
      <w:r w:rsidRPr="006D2A1C">
        <w:rPr>
          <w:sz w:val="28"/>
        </w:rPr>
        <w:t>, които го вълнуват.Така човек получава свободата да избира сам къде да се забавлява!</w:t>
      </w:r>
    </w:p>
    <w:p w:rsidR="006B5961" w:rsidRPr="006D2A1C" w:rsidRDefault="006B5961" w:rsidP="00DC477B">
      <w:pPr>
        <w:pStyle w:val="Heading1"/>
        <w:numPr>
          <w:ilvl w:val="0"/>
          <w:numId w:val="30"/>
        </w:numPr>
        <w:spacing w:line="360" w:lineRule="auto"/>
        <w:rPr>
          <w:b w:val="0"/>
          <w:szCs w:val="32"/>
          <w:lang w:val="bg-BG"/>
        </w:rPr>
      </w:pPr>
      <w:r w:rsidRPr="006D2A1C">
        <w:rPr>
          <w:b w:val="0"/>
          <w:szCs w:val="32"/>
          <w:lang w:val="bg-BG"/>
        </w:rPr>
        <w:t>Цели на проекта</w:t>
      </w:r>
    </w:p>
    <w:p w:rsidR="001970A9" w:rsidRPr="006D2A1C" w:rsidRDefault="001970A9" w:rsidP="00DC477B">
      <w:pPr>
        <w:spacing w:line="360" w:lineRule="auto"/>
        <w:rPr>
          <w:sz w:val="28"/>
          <w:lang w:val="bg-BG"/>
        </w:rPr>
      </w:pPr>
      <w:r w:rsidRPr="006D2A1C">
        <w:rPr>
          <w:sz w:val="28"/>
          <w:lang w:val="bg-BG"/>
        </w:rPr>
        <w:t>Поставени цели на проекта:</w:t>
      </w:r>
    </w:p>
    <w:p w:rsidR="0004339E" w:rsidRPr="006D2A1C" w:rsidRDefault="009B2B57" w:rsidP="00DC477B">
      <w:pPr>
        <w:pStyle w:val="ListParagraph"/>
        <w:numPr>
          <w:ilvl w:val="0"/>
          <w:numId w:val="31"/>
        </w:numPr>
        <w:spacing w:line="360" w:lineRule="auto"/>
        <w:rPr>
          <w:sz w:val="28"/>
          <w:lang w:val="bg-BG"/>
        </w:rPr>
      </w:pPr>
      <w:r w:rsidRPr="006D2A1C">
        <w:rPr>
          <w:sz w:val="28"/>
          <w:lang w:val="bg-BG"/>
        </w:rPr>
        <w:t>Създаване на приложение за намиране на събития в България</w:t>
      </w:r>
    </w:p>
    <w:p w:rsidR="0004339E" w:rsidRPr="006D2A1C" w:rsidRDefault="00334D23" w:rsidP="00DC477B">
      <w:pPr>
        <w:pStyle w:val="ListParagraph"/>
        <w:numPr>
          <w:ilvl w:val="0"/>
          <w:numId w:val="31"/>
        </w:numPr>
        <w:spacing w:line="360" w:lineRule="auto"/>
        <w:rPr>
          <w:sz w:val="28"/>
          <w:lang w:val="bg-BG"/>
        </w:rPr>
      </w:pPr>
      <w:r w:rsidRPr="006D2A1C">
        <w:rPr>
          <w:sz w:val="28"/>
          <w:lang w:val="bg-BG"/>
        </w:rPr>
        <w:t>Самостоятелно избиране на темите за събитията</w:t>
      </w:r>
    </w:p>
    <w:p w:rsidR="006B5961" w:rsidRPr="006D2A1C" w:rsidRDefault="007603CB" w:rsidP="00334D23">
      <w:pPr>
        <w:pStyle w:val="ListParagraph"/>
        <w:numPr>
          <w:ilvl w:val="0"/>
          <w:numId w:val="31"/>
        </w:numPr>
        <w:spacing w:line="360" w:lineRule="auto"/>
        <w:rPr>
          <w:sz w:val="28"/>
          <w:lang w:val="bg-BG"/>
        </w:rPr>
      </w:pPr>
      <w:r w:rsidRPr="006D2A1C">
        <w:rPr>
          <w:sz w:val="28"/>
          <w:lang w:val="bg-BG"/>
        </w:rPr>
        <w:lastRenderedPageBreak/>
        <w:t xml:space="preserve">Създаване на Андроид приложение </w:t>
      </w:r>
      <w:r w:rsidR="00334D23" w:rsidRPr="006D2A1C">
        <w:rPr>
          <w:sz w:val="28"/>
          <w:lang w:val="bg-BG"/>
        </w:rPr>
        <w:t>съвместимо с всички продукти на пазара</w:t>
      </w:r>
    </w:p>
    <w:p w:rsidR="003514F4" w:rsidRPr="006D2A1C" w:rsidRDefault="00F94E5D" w:rsidP="00DC477B">
      <w:pPr>
        <w:spacing w:line="360" w:lineRule="auto"/>
        <w:rPr>
          <w:sz w:val="24"/>
          <w:lang w:val="bg-BG"/>
        </w:rPr>
      </w:pPr>
      <w:r w:rsidRPr="006D2A1C">
        <w:rPr>
          <w:sz w:val="24"/>
        </w:rPr>
        <w:t xml:space="preserve">          </w:t>
      </w:r>
    </w:p>
    <w:p w:rsidR="002F7583" w:rsidRPr="006D2A1C" w:rsidRDefault="00681D09" w:rsidP="00DC477B">
      <w:pPr>
        <w:pStyle w:val="Heading1"/>
        <w:numPr>
          <w:ilvl w:val="0"/>
          <w:numId w:val="30"/>
        </w:numPr>
        <w:spacing w:line="360" w:lineRule="auto"/>
        <w:rPr>
          <w:b w:val="0"/>
          <w:szCs w:val="32"/>
          <w:lang w:val="bg-BG"/>
        </w:rPr>
      </w:pPr>
      <w:r w:rsidRPr="006D2A1C">
        <w:rPr>
          <w:b w:val="0"/>
          <w:szCs w:val="32"/>
          <w:lang w:val="bg-BG"/>
        </w:rPr>
        <w:t>П</w:t>
      </w:r>
      <w:r w:rsidR="00B75C1C" w:rsidRPr="006D2A1C">
        <w:rPr>
          <w:b w:val="0"/>
          <w:szCs w:val="32"/>
          <w:lang w:val="bg-BG"/>
        </w:rPr>
        <w:t>роблеми</w:t>
      </w:r>
      <w:r w:rsidRPr="006D2A1C">
        <w:rPr>
          <w:b w:val="0"/>
          <w:szCs w:val="32"/>
          <w:lang w:val="bg-BG"/>
        </w:rPr>
        <w:t xml:space="preserve"> при реализацията</w:t>
      </w:r>
    </w:p>
    <w:p w:rsidR="00681D09" w:rsidRPr="006D2A1C" w:rsidRDefault="00681D09" w:rsidP="00681D09">
      <w:pPr>
        <w:pStyle w:val="ListParagraph"/>
        <w:rPr>
          <w:sz w:val="28"/>
          <w:lang w:val="bg-BG"/>
        </w:rPr>
      </w:pPr>
      <w:r w:rsidRPr="006D2A1C">
        <w:rPr>
          <w:sz w:val="28"/>
          <w:lang w:val="bg-BG"/>
        </w:rPr>
        <w:t>Основните проблеми при реализацията на проекта бяха два:</w:t>
      </w:r>
    </w:p>
    <w:p w:rsidR="00B75C1C" w:rsidRPr="006D2A1C" w:rsidRDefault="00681D09" w:rsidP="00681D09">
      <w:pPr>
        <w:pStyle w:val="ListParagraph"/>
        <w:numPr>
          <w:ilvl w:val="0"/>
          <w:numId w:val="44"/>
        </w:numPr>
        <w:spacing w:line="360" w:lineRule="auto"/>
        <w:rPr>
          <w:sz w:val="28"/>
          <w:lang w:val="bg-BG"/>
        </w:rPr>
      </w:pPr>
      <w:r w:rsidRPr="006D2A1C">
        <w:rPr>
          <w:sz w:val="28"/>
          <w:lang w:val="bg-BG"/>
        </w:rPr>
        <w:t xml:space="preserve">Намиране и събиране на достатъчно голям брой събития </w:t>
      </w:r>
    </w:p>
    <w:p w:rsidR="00B75C1C" w:rsidRPr="006D2A1C" w:rsidRDefault="00681D09" w:rsidP="00681D09">
      <w:pPr>
        <w:pStyle w:val="ListParagraph"/>
        <w:numPr>
          <w:ilvl w:val="0"/>
          <w:numId w:val="44"/>
        </w:numPr>
        <w:spacing w:line="360" w:lineRule="auto"/>
        <w:rPr>
          <w:sz w:val="28"/>
          <w:lang w:val="bg-BG"/>
        </w:rPr>
      </w:pPr>
      <w:r w:rsidRPr="006D2A1C">
        <w:rPr>
          <w:sz w:val="28"/>
          <w:lang w:val="bg-BG"/>
        </w:rPr>
        <w:t>Намиране на достатъчно голям брой филтри за събитията</w:t>
      </w:r>
    </w:p>
    <w:p w:rsidR="002F7583" w:rsidRPr="006D2A1C" w:rsidRDefault="00F827C8" w:rsidP="00DC477B">
      <w:pPr>
        <w:pStyle w:val="Heading1"/>
        <w:numPr>
          <w:ilvl w:val="0"/>
          <w:numId w:val="30"/>
        </w:numPr>
        <w:spacing w:line="360" w:lineRule="auto"/>
        <w:rPr>
          <w:b w:val="0"/>
          <w:szCs w:val="32"/>
          <w:lang w:val="bg-BG"/>
        </w:rPr>
      </w:pPr>
      <w:r w:rsidRPr="006D2A1C">
        <w:rPr>
          <w:b w:val="0"/>
          <w:szCs w:val="32"/>
          <w:lang w:val="bg-BG"/>
        </w:rPr>
        <w:t>Б</w:t>
      </w:r>
      <w:r w:rsidR="002F7583" w:rsidRPr="006D2A1C">
        <w:rPr>
          <w:b w:val="0"/>
          <w:szCs w:val="32"/>
          <w:lang w:val="bg-BG"/>
        </w:rPr>
        <w:t>ъдещо развитие</w:t>
      </w:r>
    </w:p>
    <w:p w:rsidR="00024764" w:rsidRPr="00024764" w:rsidRDefault="00024764" w:rsidP="00DC477B">
      <w:pPr>
        <w:pStyle w:val="ListParagraph"/>
        <w:numPr>
          <w:ilvl w:val="0"/>
          <w:numId w:val="42"/>
        </w:numPr>
        <w:spacing w:line="360" w:lineRule="auto"/>
        <w:rPr>
          <w:sz w:val="28"/>
          <w:lang w:val="bg-BG"/>
        </w:rPr>
      </w:pPr>
      <w:r>
        <w:rPr>
          <w:sz w:val="28"/>
          <w:lang w:val="bg-BG"/>
        </w:rPr>
        <w:t>Създаване на Андроид приложение</w:t>
      </w:r>
    </w:p>
    <w:p w:rsidR="00E13CC3" w:rsidRPr="006D2A1C" w:rsidRDefault="00681D09" w:rsidP="00DC477B">
      <w:pPr>
        <w:pStyle w:val="ListParagraph"/>
        <w:numPr>
          <w:ilvl w:val="0"/>
          <w:numId w:val="42"/>
        </w:numPr>
        <w:spacing w:line="360" w:lineRule="auto"/>
        <w:rPr>
          <w:sz w:val="28"/>
          <w:lang w:val="bg-BG"/>
        </w:rPr>
      </w:pPr>
      <w:r w:rsidRPr="006D2A1C">
        <w:rPr>
          <w:sz w:val="28"/>
          <w:lang w:val="bg-BG"/>
        </w:rPr>
        <w:t>Разширяване на територията, в която работи проекта</w:t>
      </w:r>
    </w:p>
    <w:p w:rsidR="00B75C1C" w:rsidRPr="006D2A1C" w:rsidRDefault="00681D09" w:rsidP="00DC477B">
      <w:pPr>
        <w:pStyle w:val="ListParagraph"/>
        <w:numPr>
          <w:ilvl w:val="0"/>
          <w:numId w:val="42"/>
        </w:numPr>
        <w:spacing w:line="360" w:lineRule="auto"/>
        <w:rPr>
          <w:sz w:val="28"/>
          <w:lang w:val="bg-BG"/>
        </w:rPr>
      </w:pPr>
      <w:r w:rsidRPr="006D2A1C">
        <w:rPr>
          <w:sz w:val="28"/>
          <w:lang w:val="bg-BG"/>
        </w:rPr>
        <w:t>Намиране на още източници за събития с цел постигане на най-голяма точност</w:t>
      </w:r>
    </w:p>
    <w:p w:rsidR="00DD2789" w:rsidRPr="006D2A1C" w:rsidRDefault="00DD2789" w:rsidP="00DC477B">
      <w:pPr>
        <w:pStyle w:val="Heading1"/>
        <w:numPr>
          <w:ilvl w:val="0"/>
          <w:numId w:val="30"/>
        </w:numPr>
        <w:spacing w:line="360" w:lineRule="auto"/>
        <w:rPr>
          <w:b w:val="0"/>
          <w:szCs w:val="32"/>
          <w:lang w:val="bg-BG"/>
        </w:rPr>
      </w:pPr>
      <w:r w:rsidRPr="006D2A1C">
        <w:rPr>
          <w:b w:val="0"/>
          <w:szCs w:val="32"/>
          <w:lang w:val="bg-BG"/>
        </w:rPr>
        <w:t>Приложение</w:t>
      </w:r>
    </w:p>
    <w:p w:rsidR="00681D09" w:rsidRDefault="00024764" w:rsidP="00681D09">
      <w:pPr>
        <w:pStyle w:val="ListParagraph"/>
        <w:rPr>
          <w:sz w:val="28"/>
          <w:szCs w:val="24"/>
          <w:lang w:val="bg-BG"/>
        </w:rPr>
      </w:pPr>
      <w:r>
        <w:rPr>
          <w:sz w:val="28"/>
          <w:szCs w:val="24"/>
          <w:lang w:val="bg-BG"/>
        </w:rPr>
        <w:t>Дава възможност на човек да избяга от сивото ежедневие и да се забавлява,  предоставяйки муинформация за всички събития, които го интересуват и би желал да посети</w:t>
      </w:r>
    </w:p>
    <w:p w:rsidR="00024764" w:rsidRPr="006D2A1C" w:rsidRDefault="00024764" w:rsidP="00681D09">
      <w:pPr>
        <w:pStyle w:val="ListParagraph"/>
        <w:rPr>
          <w:sz w:val="28"/>
          <w:szCs w:val="24"/>
          <w:lang w:val="bg-BG"/>
        </w:rPr>
      </w:pPr>
    </w:p>
    <w:p w:rsidR="0011763F" w:rsidRPr="006D2A1C" w:rsidRDefault="0011763F" w:rsidP="00DC477B">
      <w:pPr>
        <w:pStyle w:val="Heading1"/>
        <w:numPr>
          <w:ilvl w:val="0"/>
          <w:numId w:val="30"/>
        </w:numPr>
        <w:spacing w:line="360" w:lineRule="auto"/>
        <w:rPr>
          <w:b w:val="0"/>
          <w:szCs w:val="32"/>
        </w:rPr>
      </w:pPr>
      <w:bookmarkStart w:id="0" w:name="_Източници"/>
      <w:bookmarkEnd w:id="0"/>
      <w:r w:rsidRPr="006D2A1C">
        <w:rPr>
          <w:b w:val="0"/>
          <w:szCs w:val="32"/>
          <w:lang w:val="bg-BG"/>
        </w:rPr>
        <w:t>Източници</w:t>
      </w:r>
    </w:p>
    <w:p w:rsidR="00543410" w:rsidRPr="006D2A1C" w:rsidRDefault="00ED4AE2" w:rsidP="00681D09">
      <w:pPr>
        <w:pStyle w:val="ListParagraph"/>
        <w:rPr>
          <w:sz w:val="28"/>
          <w:lang w:val="bg-BG"/>
        </w:rPr>
      </w:pPr>
      <w:hyperlink r:id="rId11" w:history="1">
        <w:r w:rsidR="00681D09" w:rsidRPr="006D2A1C">
          <w:rPr>
            <w:rStyle w:val="Hyperlink"/>
            <w:sz w:val="28"/>
          </w:rPr>
          <w:t>https://github.com/tobilg/facebook-events-by-location</w:t>
        </w:r>
      </w:hyperlink>
    </w:p>
    <w:p w:rsidR="00681D09" w:rsidRPr="006D2A1C" w:rsidRDefault="00ED4AE2" w:rsidP="00681D09">
      <w:pPr>
        <w:pStyle w:val="ListParagraph"/>
        <w:rPr>
          <w:sz w:val="28"/>
          <w:lang w:val="bg-BG"/>
        </w:rPr>
      </w:pPr>
      <w:hyperlink r:id="rId12" w:history="1">
        <w:r w:rsidR="00681D09" w:rsidRPr="006D2A1C">
          <w:rPr>
            <w:rStyle w:val="Hyperlink"/>
            <w:sz w:val="28"/>
            <w:lang w:val="bg-BG"/>
          </w:rPr>
          <w:t>https://developers.google.com/maps/</w:t>
        </w:r>
      </w:hyperlink>
    </w:p>
    <w:p w:rsidR="006D2A1C" w:rsidRPr="006D2A1C" w:rsidRDefault="00490CED" w:rsidP="00681D09">
      <w:pPr>
        <w:pStyle w:val="ListParagraph"/>
        <w:rPr>
          <w:sz w:val="28"/>
          <w:lang w:val="bg-BG"/>
        </w:rPr>
      </w:pPr>
      <w:hyperlink r:id="rId13" w:history="1">
        <w:r w:rsidRPr="0090115C">
          <w:rPr>
            <w:rStyle w:val="Hyperlink"/>
            <w:sz w:val="28"/>
            <w:lang w:val="bg-BG"/>
          </w:rPr>
          <w:t>https://www.mongodb.com/</w:t>
        </w:r>
      </w:hyperlink>
      <w:r>
        <w:rPr>
          <w:sz w:val="28"/>
          <w:lang w:val="bg-BG"/>
        </w:rPr>
        <w:t xml:space="preserve"> </w:t>
      </w:r>
    </w:p>
    <w:sectPr w:rsidR="006D2A1C" w:rsidRPr="006D2A1C" w:rsidSect="00855982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3E1" w:rsidRDefault="00DE63E1" w:rsidP="00855982">
      <w:pPr>
        <w:spacing w:after="0" w:line="240" w:lineRule="auto"/>
      </w:pPr>
      <w:r>
        <w:separator/>
      </w:r>
    </w:p>
  </w:endnote>
  <w:endnote w:type="continuationSeparator" w:id="0">
    <w:p w:rsidR="00DE63E1" w:rsidRDefault="00DE63E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ED4AE2">
        <w:pPr>
          <w:pStyle w:val="Footer"/>
        </w:pPr>
        <w:r>
          <w:fldChar w:fldCharType="begin"/>
        </w:r>
        <w:r w:rsidR="00855982">
          <w:instrText xml:space="preserve"> PAGE   \* MERGEFORMAT </w:instrText>
        </w:r>
        <w:r>
          <w:fldChar w:fldCharType="separate"/>
        </w:r>
        <w:r w:rsidR="00490CE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3E1" w:rsidRDefault="00DE63E1" w:rsidP="00855982">
      <w:pPr>
        <w:spacing w:after="0" w:line="240" w:lineRule="auto"/>
      </w:pPr>
      <w:r>
        <w:separator/>
      </w:r>
    </w:p>
  </w:footnote>
  <w:footnote w:type="continuationSeparator" w:id="0">
    <w:p w:rsidR="00DE63E1" w:rsidRDefault="00DE63E1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8E5D91"/>
    <w:multiLevelType w:val="hybridMultilevel"/>
    <w:tmpl w:val="7652ADE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7881210"/>
    <w:multiLevelType w:val="hybridMultilevel"/>
    <w:tmpl w:val="99A03E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1B151B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28311F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FE821A7"/>
    <w:multiLevelType w:val="multilevel"/>
    <w:tmpl w:val="47C02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F5F60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68F77DD"/>
    <w:multiLevelType w:val="multilevel"/>
    <w:tmpl w:val="C3367A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nsid w:val="5D9E4965"/>
    <w:multiLevelType w:val="multilevel"/>
    <w:tmpl w:val="FA149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E400F02"/>
    <w:multiLevelType w:val="hybridMultilevel"/>
    <w:tmpl w:val="AD460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007352"/>
    <w:multiLevelType w:val="hybridMultilevel"/>
    <w:tmpl w:val="D8F24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FC37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BE62777"/>
    <w:multiLevelType w:val="hybridMultilevel"/>
    <w:tmpl w:val="897E14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61473D"/>
    <w:multiLevelType w:val="multilevel"/>
    <w:tmpl w:val="47C02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31B2034"/>
    <w:multiLevelType w:val="hybridMultilevel"/>
    <w:tmpl w:val="C89EF784"/>
    <w:lvl w:ilvl="0" w:tplc="8F5664C2">
      <w:start w:val="1"/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307380"/>
    <w:multiLevelType w:val="multilevel"/>
    <w:tmpl w:val="C3367A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1"/>
  </w:num>
  <w:num w:numId="14">
    <w:abstractNumId w:val="23"/>
  </w:num>
  <w:num w:numId="15">
    <w:abstractNumId w:val="13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5"/>
  </w:num>
  <w:num w:numId="28">
    <w:abstractNumId w:val="17"/>
  </w:num>
  <w:num w:numId="29">
    <w:abstractNumId w:val="22"/>
  </w:num>
  <w:num w:numId="30">
    <w:abstractNumId w:val="26"/>
  </w:num>
  <w:num w:numId="31">
    <w:abstractNumId w:val="24"/>
  </w:num>
  <w:num w:numId="32">
    <w:abstractNumId w:val="21"/>
  </w:num>
  <w:num w:numId="33">
    <w:abstractNumId w:val="28"/>
  </w:num>
  <w:num w:numId="34">
    <w:abstractNumId w:val="20"/>
  </w:num>
  <w:num w:numId="35">
    <w:abstractNumId w:val="19"/>
  </w:num>
  <w:num w:numId="36">
    <w:abstractNumId w:val="18"/>
  </w:num>
  <w:num w:numId="37">
    <w:abstractNumId w:val="30"/>
  </w:num>
  <w:num w:numId="38">
    <w:abstractNumId w:val="32"/>
  </w:num>
  <w:num w:numId="39">
    <w:abstractNumId w:val="25"/>
  </w:num>
  <w:num w:numId="40">
    <w:abstractNumId w:val="29"/>
  </w:num>
  <w:num w:numId="41">
    <w:abstractNumId w:val="27"/>
  </w:num>
  <w:num w:numId="42">
    <w:abstractNumId w:val="12"/>
  </w:num>
  <w:num w:numId="43">
    <w:abstractNumId w:val="31"/>
  </w:num>
  <w:num w:numId="4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293B65"/>
    <w:rsid w:val="00024764"/>
    <w:rsid w:val="0004339E"/>
    <w:rsid w:val="00053758"/>
    <w:rsid w:val="000C3189"/>
    <w:rsid w:val="0011763F"/>
    <w:rsid w:val="00193126"/>
    <w:rsid w:val="001970A9"/>
    <w:rsid w:val="001D4362"/>
    <w:rsid w:val="00256060"/>
    <w:rsid w:val="00293B65"/>
    <w:rsid w:val="002F7583"/>
    <w:rsid w:val="0033381E"/>
    <w:rsid w:val="00334D23"/>
    <w:rsid w:val="003514F4"/>
    <w:rsid w:val="00490CED"/>
    <w:rsid w:val="00543410"/>
    <w:rsid w:val="00544FE2"/>
    <w:rsid w:val="005B1299"/>
    <w:rsid w:val="00681D09"/>
    <w:rsid w:val="006B5961"/>
    <w:rsid w:val="006D2A1C"/>
    <w:rsid w:val="007603CB"/>
    <w:rsid w:val="007833A7"/>
    <w:rsid w:val="008031D0"/>
    <w:rsid w:val="00842BC6"/>
    <w:rsid w:val="008524DE"/>
    <w:rsid w:val="00855982"/>
    <w:rsid w:val="00924657"/>
    <w:rsid w:val="0096088D"/>
    <w:rsid w:val="009B2B57"/>
    <w:rsid w:val="009C3122"/>
    <w:rsid w:val="00A10484"/>
    <w:rsid w:val="00A25D4B"/>
    <w:rsid w:val="00A34DE1"/>
    <w:rsid w:val="00A53DF8"/>
    <w:rsid w:val="00A63BA0"/>
    <w:rsid w:val="00AD3B48"/>
    <w:rsid w:val="00AF448F"/>
    <w:rsid w:val="00B75C1C"/>
    <w:rsid w:val="00C23634"/>
    <w:rsid w:val="00D02CD8"/>
    <w:rsid w:val="00D04EF0"/>
    <w:rsid w:val="00D440B5"/>
    <w:rsid w:val="00DC477B"/>
    <w:rsid w:val="00DD2789"/>
    <w:rsid w:val="00DE63E1"/>
    <w:rsid w:val="00E13CC3"/>
    <w:rsid w:val="00E60774"/>
    <w:rsid w:val="00EA6DFD"/>
    <w:rsid w:val="00EC1B8E"/>
    <w:rsid w:val="00ED4AE2"/>
    <w:rsid w:val="00F827C8"/>
    <w:rsid w:val="00F94E5D"/>
    <w:rsid w:val="00FD2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6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363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customStyle="1" w:styleId="Normal1">
    <w:name w:val="Normal1"/>
    <w:rsid w:val="00293B65"/>
    <w:pP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93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96088D"/>
  </w:style>
  <w:style w:type="table" w:styleId="TableGrid">
    <w:name w:val="Table Grid"/>
    <w:basedOn w:val="TableNormal"/>
    <w:uiPriority w:val="39"/>
    <w:rsid w:val="00E607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unhideWhenUsed/>
    <w:qFormat/>
    <w:rsid w:val="001970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2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mongodb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velopers.google.com/maps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tobilg/facebook-events-by-location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XpucTo00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lly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40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XpucTo</cp:lastModifiedBy>
  <cp:revision>5</cp:revision>
  <cp:lastPrinted>2016-11-26T20:54:00Z</cp:lastPrinted>
  <dcterms:created xsi:type="dcterms:W3CDTF">2016-11-27T20:23:00Z</dcterms:created>
  <dcterms:modified xsi:type="dcterms:W3CDTF">2016-12-01T20:02:00Z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